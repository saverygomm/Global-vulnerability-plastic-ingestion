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977D0" w14:textId="77777777" w:rsidR="002970D4" w:rsidRDefault="003D4DC0">
      <w:pPr>
        <w:pStyle w:val="Heading1"/>
        <w:pageBreakBefore/>
      </w:pPr>
      <w:bookmarkStart w:id="0" w:name="Installing_ASReml_R_3_with__no_2770ABBDE"/>
      <w:r>
        <w:t>ASReml-R 3 Mac Installation Guide</w:t>
      </w:r>
      <w:bookmarkEnd w:id="0"/>
    </w:p>
    <w:p w14:paraId="25063072" w14:textId="77777777" w:rsidR="002970D4" w:rsidRDefault="003D4DC0">
      <w:pPr>
        <w:pStyle w:val="HMNormal0"/>
      </w:pPr>
      <w:r>
        <w:rPr>
          <w:rStyle w:val="HMNormal"/>
        </w:rPr>
        <w:t xml:space="preserve">The current VSN builds of the ASReml-R plugin are available </w:t>
      </w:r>
      <w:r>
        <w:rPr>
          <w:rStyle w:val="HMSpecialBold"/>
        </w:rPr>
        <w:t>only</w:t>
      </w:r>
      <w:r>
        <w:rPr>
          <w:rStyle w:val="HMNormal"/>
        </w:rPr>
        <w:t xml:space="preserve"> for the following versions of the R Framework:</w:t>
      </w:r>
    </w:p>
    <w:p w14:paraId="797D3CA2" w14:textId="77777777" w:rsidR="002970D4" w:rsidRDefault="003D4DC0">
      <w:pPr>
        <w:pStyle w:val="HMNormal0"/>
        <w:numPr>
          <w:ilvl w:val="0"/>
          <w:numId w:val="2"/>
        </w:numPr>
      </w:pPr>
      <w:r>
        <w:rPr>
          <w:rStyle w:val="HMNormal"/>
        </w:rPr>
        <w:t>MacOS-R 3.0.0 through to 3.3.1(64 bit only)</w:t>
      </w:r>
    </w:p>
    <w:p w14:paraId="548C0E08" w14:textId="77777777" w:rsidR="002970D4" w:rsidRDefault="003D4DC0">
      <w:pPr>
        <w:pStyle w:val="HMNormal0"/>
        <w:numPr>
          <w:ilvl w:val="0"/>
          <w:numId w:val="2"/>
        </w:numPr>
      </w:pPr>
      <w:r>
        <w:rPr>
          <w:rStyle w:val="HMNormal"/>
        </w:rPr>
        <w:t>MacOS-R 3.5 (64 bit only)</w:t>
      </w:r>
    </w:p>
    <w:p w14:paraId="1C033A6D" w14:textId="77777777" w:rsidR="002970D4" w:rsidRDefault="003D4DC0">
      <w:pPr>
        <w:pBdr>
          <w:top w:val="single" w:sz="6" w:space="0" w:color="000000"/>
          <w:left w:val="none" w:sz="6" w:space="0" w:color="000000"/>
          <w:bottom w:val="single" w:sz="6" w:space="0" w:color="000000"/>
          <w:right w:val="none" w:sz="6" w:space="0" w:color="000000"/>
        </w:pBdr>
        <w:spacing w:before="0" w:after="150" w:line="240" w:lineRule="auto"/>
      </w:pPr>
      <w:r>
        <w:rPr>
          <w:rFonts w:ascii="Arial" w:hAnsi="Arial"/>
          <w:b/>
          <w:color w:val="2C2E83"/>
        </w:rPr>
        <w:t>Note:</w:t>
      </w:r>
      <w:r>
        <w:rPr>
          <w:rFonts w:ascii="Arial" w:hAnsi="Arial"/>
          <w:color w:val="000000"/>
        </w:rPr>
        <w:t xml:space="preserve"> </w:t>
      </w:r>
      <w:r>
        <w:rPr>
          <w:rStyle w:val="HMNormal"/>
        </w:rPr>
        <w:t>Before installing ASReml-R onto your Mac box you must ensure that you have the above listed R Framework installed.</w:t>
      </w:r>
    </w:p>
    <w:p w14:paraId="42E52231" w14:textId="77777777" w:rsidR="002970D4" w:rsidRDefault="003D4DC0">
      <w:pPr>
        <w:pStyle w:val="HMNormal0"/>
        <w:numPr>
          <w:ilvl w:val="0"/>
          <w:numId w:val="3"/>
        </w:numPr>
      </w:pPr>
      <w:r>
        <w:rPr>
          <w:rStyle w:val="HMNormal"/>
        </w:rPr>
        <w:t xml:space="preserve">Go to the ASReml Knowledge Base </w:t>
      </w:r>
      <w:hyperlink r:id="rId12">
        <w:r>
          <w:rPr>
            <w:color w:val="0000FF"/>
            <w:u w:val="single"/>
          </w:rPr>
          <w:t>https://asreml.kb.vsni.co.uk/knowledge-base/asreml-r-3-download/</w:t>
        </w:r>
      </w:hyperlink>
    </w:p>
    <w:p w14:paraId="6B5D8D49" w14:textId="77777777" w:rsidR="002970D4" w:rsidRDefault="003D4DC0">
      <w:pPr>
        <w:pStyle w:val="HMNormal0"/>
        <w:numPr>
          <w:ilvl w:val="0"/>
          <w:numId w:val="3"/>
        </w:numPr>
      </w:pPr>
      <w:r>
        <w:rPr>
          <w:rStyle w:val="HMNormal"/>
        </w:rPr>
        <w:t>Download ASReml-R for Macintosh.</w:t>
      </w:r>
      <w:r>
        <w:br/>
      </w:r>
      <w:r>
        <w:rPr>
          <w:rStyle w:val="HMNormal"/>
        </w:rPr>
        <w:t xml:space="preserve">When downloaded, the file will be called </w:t>
      </w:r>
      <w:r>
        <w:rPr>
          <w:rStyle w:val="HMCodeExample"/>
        </w:rPr>
        <w:t>asreml_3.0_R_jy-apple-darwin.tar.gz</w:t>
      </w:r>
      <w:r>
        <w:rPr>
          <w:rStyle w:val="HMNormal"/>
        </w:rPr>
        <w:t>.</w:t>
      </w:r>
    </w:p>
    <w:p w14:paraId="7F022167" w14:textId="77777777" w:rsidR="002970D4" w:rsidRDefault="003D4DC0">
      <w:pPr>
        <w:pStyle w:val="HMNormal0"/>
        <w:numPr>
          <w:ilvl w:val="0"/>
          <w:numId w:val="3"/>
        </w:numPr>
      </w:pPr>
      <w:r>
        <w:rPr>
          <w:rStyle w:val="HMNormal"/>
        </w:rPr>
        <w:t xml:space="preserve">Log in to your Mac and open a terminal window. </w:t>
      </w:r>
    </w:p>
    <w:p w14:paraId="0FC85E3D" w14:textId="77777777" w:rsidR="002970D4" w:rsidRDefault="003D4DC0">
      <w:pPr>
        <w:pStyle w:val="HMNormal0"/>
        <w:numPr>
          <w:ilvl w:val="0"/>
          <w:numId w:val="3"/>
        </w:numPr>
      </w:pPr>
      <w:r>
        <w:rPr>
          <w:rStyle w:val="HMNormal"/>
        </w:rPr>
        <w:t>Use the 'sudo' tool to run the installation process with root privilege. Verify that you have permission to use sudo. Type:</w:t>
      </w:r>
      <w:r>
        <w:br/>
      </w:r>
      <w:r>
        <w:rPr>
          <w:rStyle w:val="HMCodeExample"/>
        </w:rPr>
        <w:t xml:space="preserve">sudo id -u -n </w:t>
      </w:r>
      <w:r>
        <w:rPr>
          <w:rStyle w:val="HMNormal"/>
        </w:rPr>
        <w:t>then press ENTER.</w:t>
      </w:r>
    </w:p>
    <w:p w14:paraId="14D3FA58" w14:textId="77777777" w:rsidR="002970D4" w:rsidRDefault="003D4DC0">
      <w:pPr>
        <w:pStyle w:val="HMNormal0"/>
      </w:pPr>
      <w:r>
        <w:rPr>
          <w:noProof/>
        </w:rPr>
        <w:drawing>
          <wp:inline distT="0" distB="0" distL="0" distR="0" wp14:anchorId="75519822" wp14:editId="56464191">
            <wp:extent cx="4210050" cy="771525"/>
            <wp:effectExtent l="0" t="0" r="0" b="0"/>
            <wp:docPr id="1" name="Pic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sudo command.png"/>
                    <pic:cNvPicPr/>
                  </pic:nvPicPr>
                  <pic:blipFill>
                    <a:blip r:embed="rId13" cstate="print"/>
                    <a:stretch>
                      <a:fillRect/>
                    </a:stretch>
                  </pic:blipFill>
                  <pic:spPr>
                    <a:xfrm>
                      <a:off x="0" y="0"/>
                      <a:ext cx="4210050" cy="771525"/>
                    </a:xfrm>
                    <a:prstGeom prst="rect">
                      <a:avLst/>
                    </a:prstGeom>
                  </pic:spPr>
                </pic:pic>
              </a:graphicData>
            </a:graphic>
          </wp:inline>
        </w:drawing>
      </w:r>
    </w:p>
    <w:p w14:paraId="2337AD94" w14:textId="77777777" w:rsidR="002970D4" w:rsidRDefault="003D4DC0">
      <w:pPr>
        <w:pStyle w:val="HMNormal0"/>
        <w:numPr>
          <w:ilvl w:val="0"/>
          <w:numId w:val="3"/>
        </w:numPr>
      </w:pPr>
      <w:r>
        <w:rPr>
          <w:rStyle w:val="HMNormal"/>
        </w:rPr>
        <w:t xml:space="preserve">Enter your password. </w:t>
      </w:r>
      <w:r>
        <w:br/>
      </w:r>
      <w:r>
        <w:rPr>
          <w:rStyle w:val="HMNormal"/>
        </w:rPr>
        <w:t>If your password is not accepted you will need to ask your system administrator to either install the software for you, or to add your user ID to the sudo users' list so that you can continue with the installation.</w:t>
      </w:r>
    </w:p>
    <w:p w14:paraId="2A0AD5AB" w14:textId="77777777" w:rsidR="002970D4" w:rsidRDefault="003D4DC0">
      <w:pPr>
        <w:pBdr>
          <w:top w:val="single" w:sz="6" w:space="0" w:color="000000"/>
          <w:left w:val="none" w:sz="6" w:space="0" w:color="000000"/>
          <w:bottom w:val="single" w:sz="6" w:space="0" w:color="000000"/>
          <w:right w:val="none" w:sz="6" w:space="0" w:color="000000"/>
        </w:pBdr>
        <w:spacing w:before="0" w:after="150" w:line="240" w:lineRule="auto"/>
      </w:pPr>
      <w:r>
        <w:rPr>
          <w:rFonts w:ascii="Arial" w:hAnsi="Arial"/>
          <w:b/>
          <w:color w:val="2C2E83"/>
        </w:rPr>
        <w:t>Note:</w:t>
      </w:r>
      <w:r>
        <w:rPr>
          <w:rFonts w:ascii="Arial" w:hAnsi="Arial"/>
          <w:color w:val="000000"/>
        </w:rPr>
        <w:t xml:space="preserve"> </w:t>
      </w:r>
      <w:r>
        <w:rPr>
          <w:rStyle w:val="HMNormal"/>
        </w:rPr>
        <w:t xml:space="preserve">Proceed with the installation </w:t>
      </w:r>
      <w:r>
        <w:rPr>
          <w:rStyle w:val="HMSpecialBold"/>
        </w:rPr>
        <w:t>only</w:t>
      </w:r>
      <w:r>
        <w:rPr>
          <w:rStyle w:val="HMNormal"/>
        </w:rPr>
        <w:t xml:space="preserve"> if you can successfully use the sudo command.</w:t>
      </w:r>
    </w:p>
    <w:p w14:paraId="7CB3BEDC" w14:textId="77777777" w:rsidR="002970D4" w:rsidRDefault="003D4DC0">
      <w:pPr>
        <w:pStyle w:val="Heading2"/>
      </w:pPr>
      <w:bookmarkStart w:id="1" w:name="Installation_ASReml_2"/>
      <w:r>
        <w:t>Installing and Loading the Package</w:t>
      </w:r>
      <w:bookmarkEnd w:id="1"/>
    </w:p>
    <w:p w14:paraId="16ADF18A" w14:textId="77777777" w:rsidR="002970D4" w:rsidRDefault="003D4DC0">
      <w:pPr>
        <w:pStyle w:val="HMNormal0"/>
      </w:pPr>
      <w:r>
        <w:rPr>
          <w:rStyle w:val="HMNormal"/>
        </w:rPr>
        <w:t xml:space="preserve">The file </w:t>
      </w:r>
      <w:r>
        <w:rPr>
          <w:rStyle w:val="HMCodeExample"/>
        </w:rPr>
        <w:t>asreml_3.0_R_jy-apple-darwin.tar.gz</w:t>
      </w:r>
      <w:r>
        <w:rPr>
          <w:rStyle w:val="HMNormal"/>
        </w:rPr>
        <w:t>. was downloaded to my 'Downloads' folder. This may have downloaded to a different location on your computer.</w:t>
      </w:r>
    </w:p>
    <w:p w14:paraId="2A17F91A" w14:textId="77777777" w:rsidR="002970D4" w:rsidRDefault="003D4DC0">
      <w:pPr>
        <w:pStyle w:val="HMNormal0"/>
      </w:pPr>
      <w:r>
        <w:rPr>
          <w:noProof/>
        </w:rPr>
        <w:drawing>
          <wp:inline distT="0" distB="0" distL="0" distR="0" wp14:anchorId="604E4332" wp14:editId="3574C81B">
            <wp:extent cx="5762625" cy="1200150"/>
            <wp:effectExtent l="0" t="0" r="0" b="0"/>
            <wp:docPr id="2"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download file location.png"/>
                    <pic:cNvPicPr/>
                  </pic:nvPicPr>
                  <pic:blipFill>
                    <a:blip r:embed="rId14" cstate="print"/>
                    <a:stretch>
                      <a:fillRect/>
                    </a:stretch>
                  </pic:blipFill>
                  <pic:spPr>
                    <a:xfrm>
                      <a:off x="0" y="0"/>
                      <a:ext cx="5762625" cy="1200150"/>
                    </a:xfrm>
                    <a:prstGeom prst="rect">
                      <a:avLst/>
                    </a:prstGeom>
                  </pic:spPr>
                </pic:pic>
              </a:graphicData>
            </a:graphic>
          </wp:inline>
        </w:drawing>
      </w:r>
    </w:p>
    <w:p w14:paraId="74BC163C" w14:textId="77777777" w:rsidR="002970D4" w:rsidRDefault="003D4DC0">
      <w:pPr>
        <w:pStyle w:val="HMNormal0"/>
      </w:pPr>
      <w:r>
        <w:rPr>
          <w:rStyle w:val="HMNormal"/>
        </w:rPr>
        <w:t>You can either leave the file in its download location or move it to another folder where you want to install ASReml. You will need to tell R the folder location when you type the command to install the package.</w:t>
      </w:r>
    </w:p>
    <w:p w14:paraId="6EADFA0C" w14:textId="77777777" w:rsidR="002970D4" w:rsidRDefault="003D4DC0">
      <w:pPr>
        <w:pStyle w:val="HMNormal0"/>
        <w:numPr>
          <w:ilvl w:val="0"/>
          <w:numId w:val="4"/>
        </w:numPr>
      </w:pPr>
      <w:r>
        <w:rPr>
          <w:rStyle w:val="HMNormal"/>
        </w:rPr>
        <w:t xml:space="preserve">Type the following command to install the package. If required, replace the folder name </w:t>
      </w:r>
      <w:r>
        <w:rPr>
          <w:rStyle w:val="HMSpecialBold"/>
        </w:rPr>
        <w:t>Downloads</w:t>
      </w:r>
      <w:r>
        <w:rPr>
          <w:rStyle w:val="HMNormal"/>
        </w:rPr>
        <w:t xml:space="preserve"> with the name of the folder where you saved the file.</w:t>
      </w:r>
      <w:r>
        <w:br/>
      </w:r>
      <w:r>
        <w:rPr>
          <w:rStyle w:val="HMCodeExample"/>
        </w:rPr>
        <w:t xml:space="preserve">R CMD INSTALL --no-test-load </w:t>
      </w:r>
      <w:r>
        <w:rPr>
          <w:rStyle w:val="HMSpecialBold"/>
        </w:rPr>
        <w:t>Downloads</w:t>
      </w:r>
      <w:r>
        <w:rPr>
          <w:rStyle w:val="HMCodeExample"/>
        </w:rPr>
        <w:t>/asreml_3.0_R_jy-apple-darwin.tar.gz</w:t>
      </w:r>
      <w:r>
        <w:br/>
      </w:r>
      <w:r>
        <w:rPr>
          <w:rStyle w:val="HMNormal"/>
        </w:rPr>
        <w:t>then press ENTER.</w:t>
      </w:r>
    </w:p>
    <w:p w14:paraId="235EA11C" w14:textId="77777777" w:rsidR="002970D4" w:rsidRDefault="003D4DC0">
      <w:pPr>
        <w:pStyle w:val="HMNormal0"/>
      </w:pPr>
      <w:r>
        <w:rPr>
          <w:noProof/>
        </w:rPr>
        <w:lastRenderedPageBreak/>
        <w:drawing>
          <wp:inline distT="0" distB="0" distL="0" distR="0" wp14:anchorId="5C2D7FB6" wp14:editId="58894308">
            <wp:extent cx="5715000" cy="1847850"/>
            <wp:effectExtent l="0" t="0" r="0" b="0"/>
            <wp:docPr id="3"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nstallation successful.png"/>
                    <pic:cNvPicPr/>
                  </pic:nvPicPr>
                  <pic:blipFill>
                    <a:blip r:embed="rId15" cstate="print"/>
                    <a:stretch>
                      <a:fillRect/>
                    </a:stretch>
                  </pic:blipFill>
                  <pic:spPr>
                    <a:xfrm>
                      <a:off x="0" y="0"/>
                      <a:ext cx="5715000" cy="1847850"/>
                    </a:xfrm>
                    <a:prstGeom prst="rect">
                      <a:avLst/>
                    </a:prstGeom>
                  </pic:spPr>
                </pic:pic>
              </a:graphicData>
            </a:graphic>
          </wp:inline>
        </w:drawing>
      </w:r>
    </w:p>
    <w:p w14:paraId="005787AB" w14:textId="77777777" w:rsidR="002970D4" w:rsidRDefault="003D4DC0">
      <w:pPr>
        <w:pStyle w:val="HMNormal0"/>
      </w:pPr>
      <w:r>
        <w:rPr>
          <w:rStyle w:val="HMNormal"/>
        </w:rPr>
        <w:t xml:space="preserve">ASReml will install and return you to the command prompt. </w:t>
      </w:r>
    </w:p>
    <w:p w14:paraId="38FC4C17" w14:textId="77777777" w:rsidR="002970D4" w:rsidRDefault="003D4DC0">
      <w:pPr>
        <w:pStyle w:val="HMNormal0"/>
      </w:pPr>
      <w:r>
        <w:rPr>
          <w:rStyle w:val="HMNormal"/>
        </w:rPr>
        <w:t>You will now set your current working directory to your Home folder so that you can easily locate the registration file.</w:t>
      </w:r>
    </w:p>
    <w:p w14:paraId="41FFE533" w14:textId="77777777" w:rsidR="002970D4" w:rsidRDefault="003D4DC0">
      <w:pPr>
        <w:pStyle w:val="HMNormal0"/>
        <w:numPr>
          <w:ilvl w:val="0"/>
          <w:numId w:val="4"/>
        </w:numPr>
      </w:pPr>
      <w:r>
        <w:rPr>
          <w:rStyle w:val="HMCodeExample"/>
          <w:rFonts w:ascii="Arial" w:hAnsi="Arial"/>
          <w:w w:val="100"/>
          <w:sz w:val="20"/>
        </w:rPr>
        <w:t>At the command prompt type:</w:t>
      </w:r>
      <w:r>
        <w:br/>
      </w:r>
      <w:r>
        <w:rPr>
          <w:rStyle w:val="HMCodeExample"/>
        </w:rPr>
        <w:t>setwd("~")</w:t>
      </w:r>
      <w:r>
        <w:rPr>
          <w:rStyle w:val="HMNormal"/>
        </w:rPr>
        <w:t xml:space="preserve"> then press ENTER.</w:t>
      </w:r>
    </w:p>
    <w:p w14:paraId="1108AB66" w14:textId="77777777" w:rsidR="002970D4" w:rsidRDefault="003D4DC0">
      <w:pPr>
        <w:pStyle w:val="HMNormal0"/>
        <w:numPr>
          <w:ilvl w:val="0"/>
          <w:numId w:val="4"/>
        </w:numPr>
      </w:pPr>
      <w:r>
        <w:rPr>
          <w:rStyle w:val="HMNormal"/>
        </w:rPr>
        <w:t xml:space="preserve">To run R, at the command prompt type </w:t>
      </w:r>
      <w:r>
        <w:rPr>
          <w:rStyle w:val="HMCodeExample"/>
        </w:rPr>
        <w:t>R</w:t>
      </w:r>
      <w:r>
        <w:rPr>
          <w:rStyle w:val="HMNormal"/>
        </w:rPr>
        <w:t xml:space="preserve"> then press ENTER.</w:t>
      </w:r>
    </w:p>
    <w:p w14:paraId="14A421AD" w14:textId="77777777" w:rsidR="002970D4" w:rsidRDefault="003D4DC0">
      <w:pPr>
        <w:pStyle w:val="HMNormal0"/>
      </w:pPr>
      <w:r>
        <w:rPr>
          <w:noProof/>
        </w:rPr>
        <w:drawing>
          <wp:inline distT="0" distB="0" distL="0" distR="0" wp14:anchorId="24DD628C" wp14:editId="5C1A6A20">
            <wp:extent cx="5305425" cy="3905250"/>
            <wp:effectExtent l="0" t="0" r="0" b="0"/>
            <wp:docPr id="4"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run R UPDATED.png"/>
                    <pic:cNvPicPr/>
                  </pic:nvPicPr>
                  <pic:blipFill>
                    <a:blip r:embed="rId16" cstate="print"/>
                    <a:stretch>
                      <a:fillRect/>
                    </a:stretch>
                  </pic:blipFill>
                  <pic:spPr>
                    <a:xfrm>
                      <a:off x="0" y="0"/>
                      <a:ext cx="5305425" cy="3905250"/>
                    </a:xfrm>
                    <a:prstGeom prst="rect">
                      <a:avLst/>
                    </a:prstGeom>
                  </pic:spPr>
                </pic:pic>
              </a:graphicData>
            </a:graphic>
          </wp:inline>
        </w:drawing>
      </w:r>
    </w:p>
    <w:p w14:paraId="77ACB778" w14:textId="77777777" w:rsidR="002970D4" w:rsidRDefault="003D4DC0">
      <w:pPr>
        <w:pStyle w:val="HMNormal0"/>
        <w:numPr>
          <w:ilvl w:val="0"/>
          <w:numId w:val="4"/>
        </w:numPr>
      </w:pPr>
      <w:r>
        <w:rPr>
          <w:rStyle w:val="HMNormal"/>
        </w:rPr>
        <w:t>Now type the following:</w:t>
      </w:r>
      <w:r>
        <w:br/>
      </w:r>
      <w:r>
        <w:rPr>
          <w:rStyle w:val="HMCodeExample"/>
        </w:rPr>
        <w:t>&gt; install.packages("~/Downloads/asreml_3.0_R_jy-apple-darwin.tar.gz",repos=NULL,type="source",INSTALL_opts=c("--no-test-load"))</w:t>
      </w:r>
    </w:p>
    <w:p w14:paraId="38077DB1" w14:textId="77777777" w:rsidR="002970D4" w:rsidRDefault="003D4DC0">
      <w:pPr>
        <w:pStyle w:val="HMNormal0"/>
      </w:pPr>
      <w:r>
        <w:rPr>
          <w:rStyle w:val="HMNormal"/>
        </w:rPr>
        <w:t>Next, load the newly installed ASReml R package using the library function. This will proclaim that a license registration file has been created as no license was found.</w:t>
      </w:r>
    </w:p>
    <w:p w14:paraId="126DB5F6" w14:textId="77777777" w:rsidR="002970D4" w:rsidRDefault="003D4DC0">
      <w:pPr>
        <w:pStyle w:val="HMNormal0"/>
        <w:numPr>
          <w:ilvl w:val="0"/>
          <w:numId w:val="4"/>
        </w:numPr>
      </w:pPr>
      <w:r>
        <w:rPr>
          <w:rStyle w:val="HMNormal"/>
        </w:rPr>
        <w:t>At the command prompt type:</w:t>
      </w:r>
      <w:r>
        <w:br/>
      </w:r>
      <w:r>
        <w:rPr>
          <w:rStyle w:val="HMCodeExample"/>
        </w:rPr>
        <w:t>library(asreml)</w:t>
      </w:r>
      <w:r>
        <w:rPr>
          <w:rStyle w:val="HMNormal"/>
        </w:rPr>
        <w:t xml:space="preserve"> then press ENTER.</w:t>
      </w:r>
    </w:p>
    <w:p w14:paraId="15EA5CDC" w14:textId="77777777" w:rsidR="002970D4" w:rsidRDefault="003D4DC0">
      <w:pPr>
        <w:pStyle w:val="HMNormal0"/>
      </w:pPr>
      <w:r>
        <w:rPr>
          <w:noProof/>
        </w:rPr>
        <w:lastRenderedPageBreak/>
        <w:drawing>
          <wp:inline distT="0" distB="0" distL="0" distR="0" wp14:anchorId="7C664296" wp14:editId="7A156315">
            <wp:extent cx="4467225" cy="1562100"/>
            <wp:effectExtent l="0" t="0" r="0" b="0"/>
            <wp:docPr id="5"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load library.png"/>
                    <pic:cNvPicPr/>
                  </pic:nvPicPr>
                  <pic:blipFill>
                    <a:blip r:embed="rId17" cstate="print"/>
                    <a:stretch>
                      <a:fillRect/>
                    </a:stretch>
                  </pic:blipFill>
                  <pic:spPr>
                    <a:xfrm>
                      <a:off x="0" y="0"/>
                      <a:ext cx="4467225" cy="1562100"/>
                    </a:xfrm>
                    <a:prstGeom prst="rect">
                      <a:avLst/>
                    </a:prstGeom>
                  </pic:spPr>
                </pic:pic>
              </a:graphicData>
            </a:graphic>
          </wp:inline>
        </w:drawing>
      </w:r>
    </w:p>
    <w:p w14:paraId="5AF92A21" w14:textId="77777777" w:rsidR="002970D4" w:rsidRDefault="003D4DC0">
      <w:pPr>
        <w:pStyle w:val="HMNormal0"/>
      </w:pPr>
      <w:r>
        <w:rPr>
          <w:rStyle w:val="HMNormal"/>
        </w:rPr>
        <w:t>This will create a file called ASRemlRegister.txt in your Home folder.</w:t>
      </w:r>
    </w:p>
    <w:p w14:paraId="23D21566" w14:textId="77777777" w:rsidR="002970D4" w:rsidRDefault="003D4DC0">
      <w:pPr>
        <w:pStyle w:val="Heading2"/>
      </w:pPr>
      <w:bookmarkStart w:id="2" w:name="Requesting_a_License_Key_2"/>
      <w:r>
        <w:t>Requesting a License Key</w:t>
      </w:r>
      <w:bookmarkEnd w:id="2"/>
    </w:p>
    <w:p w14:paraId="4D8BA2A0" w14:textId="77777777" w:rsidR="002970D4" w:rsidRDefault="003D4DC0">
      <w:pPr>
        <w:pStyle w:val="HMNormal0"/>
      </w:pPr>
      <w:r>
        <w:rPr>
          <w:rStyle w:val="HMNormal"/>
        </w:rPr>
        <w:t>Now you need to locate and edit the ASRemlRegister.txt file in your Home folder. You can do this using the command prompt or using your Mac's GUI.</w:t>
      </w:r>
    </w:p>
    <w:p w14:paraId="00EAB34A" w14:textId="77777777" w:rsidR="002970D4" w:rsidRDefault="003D4DC0">
      <w:pPr>
        <w:pStyle w:val="HMNormal0"/>
        <w:numPr>
          <w:ilvl w:val="0"/>
          <w:numId w:val="2"/>
        </w:numPr>
      </w:pPr>
      <w:r>
        <w:rPr>
          <w:rStyle w:val="HMNormal"/>
        </w:rPr>
        <w:t>To use the command prompt:</w:t>
      </w:r>
      <w:r>
        <w:br/>
      </w:r>
      <w:r>
        <w:rPr>
          <w:rStyle w:val="HMNormal"/>
        </w:rPr>
        <w:t xml:space="preserve">Type </w:t>
      </w:r>
      <w:r>
        <w:rPr>
          <w:rStyle w:val="HMCodeExample"/>
        </w:rPr>
        <w:t>cd</w:t>
      </w:r>
      <w:r>
        <w:rPr>
          <w:rStyle w:val="HMNormal"/>
        </w:rPr>
        <w:t xml:space="preserve"> then press ENTER</w:t>
      </w:r>
      <w:r>
        <w:br/>
      </w:r>
      <w:r>
        <w:rPr>
          <w:rStyle w:val="HMNormal"/>
        </w:rPr>
        <w:t xml:space="preserve">Type </w:t>
      </w:r>
      <w:r>
        <w:rPr>
          <w:rStyle w:val="HMCodeExample"/>
        </w:rPr>
        <w:t xml:space="preserve">ls A* </w:t>
      </w:r>
      <w:r>
        <w:rPr>
          <w:rStyle w:val="HMNormal"/>
        </w:rPr>
        <w:t>then press ENTER.</w:t>
      </w:r>
    </w:p>
    <w:p w14:paraId="46ECC538" w14:textId="77777777" w:rsidR="002970D4" w:rsidRDefault="003D4DC0">
      <w:pPr>
        <w:pStyle w:val="HMNormal0"/>
        <w:numPr>
          <w:ilvl w:val="0"/>
          <w:numId w:val="2"/>
        </w:numPr>
      </w:pPr>
      <w:r>
        <w:rPr>
          <w:rStyle w:val="HMNormal"/>
        </w:rPr>
        <w:t xml:space="preserve">To use the Mac GUI, from the menu select </w:t>
      </w:r>
      <w:r>
        <w:rPr>
          <w:rStyle w:val="HMSpecialBold"/>
        </w:rPr>
        <w:t>Go&gt;Home</w:t>
      </w:r>
      <w:r>
        <w:rPr>
          <w:rStyle w:val="HMNormal"/>
        </w:rPr>
        <w:t>.</w:t>
      </w:r>
    </w:p>
    <w:p w14:paraId="0456DD0D" w14:textId="77777777" w:rsidR="002970D4" w:rsidRDefault="003D4DC0">
      <w:pPr>
        <w:pStyle w:val="HMNormal0"/>
      </w:pPr>
      <w:r>
        <w:rPr>
          <w:noProof/>
        </w:rPr>
        <w:drawing>
          <wp:inline distT="0" distB="0" distL="0" distR="0" wp14:anchorId="218720BB" wp14:editId="57FF6266">
            <wp:extent cx="4295775" cy="2657475"/>
            <wp:effectExtent l="0" t="0" r="0" b="0"/>
            <wp:docPr id="6"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find home using mac gui.png"/>
                    <pic:cNvPicPr/>
                  </pic:nvPicPr>
                  <pic:blipFill>
                    <a:blip r:embed="rId18" cstate="print"/>
                    <a:stretch>
                      <a:fillRect/>
                    </a:stretch>
                  </pic:blipFill>
                  <pic:spPr>
                    <a:xfrm>
                      <a:off x="0" y="0"/>
                      <a:ext cx="4295775" cy="2657475"/>
                    </a:xfrm>
                    <a:prstGeom prst="rect">
                      <a:avLst/>
                    </a:prstGeom>
                  </pic:spPr>
                </pic:pic>
              </a:graphicData>
            </a:graphic>
          </wp:inline>
        </w:drawing>
      </w:r>
    </w:p>
    <w:p w14:paraId="136AE34A" w14:textId="77777777" w:rsidR="002970D4" w:rsidRDefault="003D4DC0">
      <w:pPr>
        <w:pStyle w:val="HMNormal0"/>
        <w:numPr>
          <w:ilvl w:val="0"/>
          <w:numId w:val="5"/>
        </w:numPr>
      </w:pPr>
      <w:r>
        <w:rPr>
          <w:rStyle w:val="HMNormal"/>
        </w:rPr>
        <w:t xml:space="preserve">Edit the </w:t>
      </w:r>
      <w:r>
        <w:rPr>
          <w:rStyle w:val="HMCodeExample"/>
        </w:rPr>
        <w:t>ASRemlRegister.txt</w:t>
      </w:r>
      <w:r>
        <w:rPr>
          <w:rStyle w:val="HMNormal"/>
        </w:rPr>
        <w:t xml:space="preserve"> file and update any empty fields before sending it to </w:t>
      </w:r>
      <w:hyperlink r:id="rId19">
        <w:r>
          <w:rPr>
            <w:rStyle w:val="HMNormal"/>
            <w:color w:val="0000FF"/>
            <w:u w:val="single"/>
          </w:rPr>
          <w:t>support@vsni.co.uk</w:t>
        </w:r>
      </w:hyperlink>
      <w:r>
        <w:rPr>
          <w:rStyle w:val="HMNormal"/>
        </w:rPr>
        <w:t>.</w:t>
      </w:r>
    </w:p>
    <w:p w14:paraId="069E3DC4" w14:textId="77777777" w:rsidR="002970D4" w:rsidRDefault="003D4DC0">
      <w:pPr>
        <w:pStyle w:val="HMListIndent0"/>
      </w:pPr>
      <w:r>
        <w:rPr>
          <w:rStyle w:val="HMListIndent"/>
        </w:rPr>
        <w:t>We will then send you a license file.</w:t>
      </w:r>
    </w:p>
    <w:p w14:paraId="7FB43E4C" w14:textId="77777777" w:rsidR="002970D4" w:rsidRDefault="003D4DC0">
      <w:pPr>
        <w:pStyle w:val="Heading2"/>
      </w:pPr>
      <w:bookmarkStart w:id="3" w:name="Installing_a_License_Key_2"/>
      <w:r>
        <w:t>Installing a License Key</w:t>
      </w:r>
      <w:bookmarkEnd w:id="3"/>
    </w:p>
    <w:p w14:paraId="40C6EF5B" w14:textId="77777777" w:rsidR="002970D4" w:rsidRDefault="003D4DC0">
      <w:pPr>
        <w:pStyle w:val="HMNormal0"/>
      </w:pPr>
      <w:r>
        <w:rPr>
          <w:rStyle w:val="HMNormal"/>
        </w:rPr>
        <w:t>You will receive a license key email from VSN. The license email will look similar to the following:</w:t>
      </w:r>
    </w:p>
    <w:p w14:paraId="2AD958BE" w14:textId="77777777" w:rsidR="002970D4" w:rsidRDefault="003D4DC0">
      <w:pPr>
        <w:pStyle w:val="HMNormal0"/>
      </w:pPr>
      <w:r>
        <w:rPr>
          <w:noProof/>
        </w:rPr>
        <w:lastRenderedPageBreak/>
        <w:drawing>
          <wp:inline distT="0" distB="0" distL="0" distR="0" wp14:anchorId="7B6ED34B" wp14:editId="65ACE831">
            <wp:extent cx="5676900" cy="3267075"/>
            <wp:effectExtent l="0" t="0" r="0" b="0"/>
            <wp:docPr id="7"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asreml license email.png"/>
                    <pic:cNvPicPr/>
                  </pic:nvPicPr>
                  <pic:blipFill>
                    <a:blip r:embed="rId20" cstate="print"/>
                    <a:stretch>
                      <a:fillRect/>
                    </a:stretch>
                  </pic:blipFill>
                  <pic:spPr>
                    <a:xfrm>
                      <a:off x="0" y="0"/>
                      <a:ext cx="5676900" cy="3267075"/>
                    </a:xfrm>
                    <a:prstGeom prst="rect">
                      <a:avLst/>
                    </a:prstGeom>
                  </pic:spPr>
                </pic:pic>
              </a:graphicData>
            </a:graphic>
          </wp:inline>
        </w:drawing>
      </w:r>
    </w:p>
    <w:p w14:paraId="6F2E2CF7" w14:textId="77777777" w:rsidR="002970D4" w:rsidRDefault="003D4DC0">
      <w:pPr>
        <w:pStyle w:val="HMNormal0"/>
        <w:numPr>
          <w:ilvl w:val="0"/>
          <w:numId w:val="6"/>
        </w:numPr>
      </w:pPr>
      <w:r>
        <w:rPr>
          <w:rStyle w:val="HMNormal"/>
        </w:rPr>
        <w:t xml:space="preserve">Right-click the asreml.lic file attached to the email and </w:t>
      </w:r>
      <w:r>
        <w:rPr>
          <w:rStyle w:val="HMSpecialBold"/>
        </w:rPr>
        <w:t>Save As</w:t>
      </w:r>
      <w:r>
        <w:rPr>
          <w:rStyle w:val="HMNormal"/>
        </w:rPr>
        <w:t xml:space="preserve"> a .lic file in your home directory.</w:t>
      </w:r>
    </w:p>
    <w:p w14:paraId="597FE58F" w14:textId="77777777" w:rsidR="002970D4" w:rsidRDefault="003D4DC0">
      <w:pPr>
        <w:pStyle w:val="HMNormal0"/>
        <w:numPr>
          <w:ilvl w:val="0"/>
          <w:numId w:val="6"/>
        </w:numPr>
      </w:pPr>
      <w:r>
        <w:rPr>
          <w:rStyle w:val="HMNormal"/>
        </w:rPr>
        <w:t>Open an R session and load the ASReml library.To do this, at the command prompt type:</w:t>
      </w:r>
      <w:r>
        <w:br/>
      </w:r>
      <w:r>
        <w:rPr>
          <w:rStyle w:val="HMCodeExample"/>
        </w:rPr>
        <w:t>library(asreml)</w:t>
      </w:r>
      <w:r>
        <w:rPr>
          <w:rStyle w:val="HMNormal"/>
        </w:rPr>
        <w:t xml:space="preserve"> </w:t>
      </w:r>
    </w:p>
    <w:p w14:paraId="1A967319" w14:textId="77777777" w:rsidR="002970D4" w:rsidRDefault="003D4DC0">
      <w:pPr>
        <w:pStyle w:val="HMNormal0"/>
      </w:pPr>
      <w:r>
        <w:rPr>
          <w:noProof/>
        </w:rPr>
        <w:drawing>
          <wp:inline distT="0" distB="0" distL="0" distR="0" wp14:anchorId="35549B0F" wp14:editId="09CD6093">
            <wp:extent cx="5762625" cy="1428750"/>
            <wp:effectExtent l="0" t="0" r="0" b="0"/>
            <wp:docPr id="8"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load library UPDATED.png"/>
                    <pic:cNvPicPr/>
                  </pic:nvPicPr>
                  <pic:blipFill>
                    <a:blip r:embed="rId21" cstate="print"/>
                    <a:stretch>
                      <a:fillRect/>
                    </a:stretch>
                  </pic:blipFill>
                  <pic:spPr>
                    <a:xfrm>
                      <a:off x="0" y="0"/>
                      <a:ext cx="5762625" cy="1428750"/>
                    </a:xfrm>
                    <a:prstGeom prst="rect">
                      <a:avLst/>
                    </a:prstGeom>
                  </pic:spPr>
                </pic:pic>
              </a:graphicData>
            </a:graphic>
          </wp:inline>
        </w:drawing>
      </w:r>
    </w:p>
    <w:p w14:paraId="18CA38E3" w14:textId="77777777" w:rsidR="002970D4" w:rsidRDefault="003D4DC0">
      <w:pPr>
        <w:pStyle w:val="HMNormal0"/>
        <w:numPr>
          <w:ilvl w:val="0"/>
          <w:numId w:val="6"/>
        </w:numPr>
      </w:pPr>
      <w:r>
        <w:rPr>
          <w:rStyle w:val="HMNormal"/>
        </w:rPr>
        <w:t>Confirm that the package is ready for use by typing the following command:</w:t>
      </w:r>
      <w:r>
        <w:br/>
      </w:r>
      <w:r>
        <w:rPr>
          <w:rStyle w:val="HMCodeExample"/>
        </w:rPr>
        <w:t>example(asreml)</w:t>
      </w:r>
    </w:p>
    <w:p w14:paraId="20F515CA" w14:textId="77777777" w:rsidR="002970D4" w:rsidRDefault="003D4DC0">
      <w:pPr>
        <w:pStyle w:val="HMNormal0"/>
      </w:pPr>
      <w:r>
        <w:rPr>
          <w:noProof/>
        </w:rPr>
        <w:lastRenderedPageBreak/>
        <w:drawing>
          <wp:inline distT="0" distB="0" distL="0" distR="0" wp14:anchorId="26FE9DE1" wp14:editId="10FB763E">
            <wp:extent cx="5762625" cy="4124325"/>
            <wp:effectExtent l="0" t="0" r="0" b="0"/>
            <wp:docPr id="9"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confirm package ready for use.png"/>
                    <pic:cNvPicPr/>
                  </pic:nvPicPr>
                  <pic:blipFill>
                    <a:blip r:embed="rId22" cstate="print"/>
                    <a:stretch>
                      <a:fillRect/>
                    </a:stretch>
                  </pic:blipFill>
                  <pic:spPr>
                    <a:xfrm>
                      <a:off x="0" y="0"/>
                      <a:ext cx="5762625" cy="4124325"/>
                    </a:xfrm>
                    <a:prstGeom prst="rect">
                      <a:avLst/>
                    </a:prstGeom>
                  </pic:spPr>
                </pic:pic>
              </a:graphicData>
            </a:graphic>
          </wp:inline>
        </w:drawing>
      </w:r>
    </w:p>
    <w:sectPr w:rsidR="002970D4" w:rsidSect="00FF2CDA">
      <w:headerReference w:type="even" r:id="rId23"/>
      <w:headerReference w:type="default" r:id="rId24"/>
      <w:footerReference w:type="even" r:id="rId25"/>
      <w:footerReference w:type="default" r:id="rId26"/>
      <w:headerReference w:type="first" r:id="rId27"/>
      <w:footerReference w:type="first" r:id="rId28"/>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02BC5" w14:textId="77777777" w:rsidR="00CA7F72" w:rsidRDefault="00CA7F72" w:rsidP="00245513">
      <w:pPr>
        <w:spacing w:after="0" w:line="240" w:lineRule="auto"/>
      </w:pPr>
      <w:r>
        <w:separator/>
      </w:r>
    </w:p>
  </w:endnote>
  <w:endnote w:type="continuationSeparator" w:id="0">
    <w:p w14:paraId="3D7D0362" w14:textId="77777777" w:rsidR="00CA7F72" w:rsidRDefault="00CA7F72"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213AB" w14:textId="77777777" w:rsidR="00B36B95" w:rsidRDefault="00B36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92777" w14:textId="77777777" w:rsidR="00FF2CDA" w:rsidRDefault="00FF2CDA" w:rsidP="00002B23">
    <w:pPr>
      <w:pStyle w:val="Header"/>
    </w:pPr>
    <w:r>
      <w:tab/>
      <w:t>Page</w:t>
    </w:r>
    <w:r w:rsidR="00002B23">
      <w:t xml:space="preserve"> </w:t>
    </w:r>
    <w:r>
      <w:fldChar w:fldCharType="begin"/>
    </w:r>
    <w:r>
      <w:instrText xml:space="preserve"> PAGE   \* MERGEFORMAT </w:instrText>
    </w:r>
    <w:r>
      <w:fldChar w:fldCharType="separate"/>
    </w:r>
    <w:r w:rsidR="00DE77CD">
      <w:rPr>
        <w:noProof/>
      </w:rPr>
      <w:t>1</w:t>
    </w:r>
    <w:r>
      <w:rPr>
        <w:noProof/>
      </w:rPr>
      <w:fldChar w:fldCharType="end"/>
    </w:r>
    <w:r w:rsidR="007479CE">
      <w:rPr>
        <w:noProof/>
      </w:rPr>
      <w:t xml:space="preserve"> of </w:t>
    </w:r>
    <w:r w:rsidR="007479CE">
      <w:rPr>
        <w:noProof/>
      </w:rPr>
      <w:fldChar w:fldCharType="begin"/>
    </w:r>
    <w:r w:rsidR="007479CE">
      <w:rPr>
        <w:noProof/>
      </w:rPr>
      <w:instrText xml:space="preserve"> NUMPAGES  \* Arabic  \* MERGEFORMAT </w:instrText>
    </w:r>
    <w:r w:rsidR="007479CE">
      <w:rPr>
        <w:noProof/>
      </w:rPr>
      <w:fldChar w:fldCharType="separate"/>
    </w:r>
    <w:r w:rsidR="00DE77CD">
      <w:rPr>
        <w:noProof/>
      </w:rPr>
      <w:t>1</w:t>
    </w:r>
    <w:r w:rsidR="007479C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F5A1F" w14:textId="77777777" w:rsidR="00B36B95" w:rsidRDefault="00B36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A60C6" w14:textId="77777777" w:rsidR="00CA7F72" w:rsidRDefault="00CA7F72" w:rsidP="00245513">
      <w:pPr>
        <w:spacing w:after="0" w:line="240" w:lineRule="auto"/>
      </w:pPr>
      <w:r>
        <w:separator/>
      </w:r>
    </w:p>
  </w:footnote>
  <w:footnote w:type="continuationSeparator" w:id="0">
    <w:p w14:paraId="7CFE7E4B" w14:textId="77777777" w:rsidR="00CA7F72" w:rsidRDefault="00CA7F72"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24C5D" w14:textId="77777777" w:rsidR="00B36B95" w:rsidRDefault="00B36B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B97DD" w14:textId="77777777" w:rsidR="00B36B95" w:rsidRDefault="00B36B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62E74" w14:textId="77777777" w:rsidR="00B36B95" w:rsidRDefault="00B36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539AE"/>
    <w:multiLevelType w:val="singleLevel"/>
    <w:tmpl w:val="04382EA4"/>
    <w:lvl w:ilvl="0">
      <w:start w:val="1"/>
      <w:numFmt w:val="decimal"/>
      <w:lvlText w:val="%1."/>
      <w:lvlJc w:val="left"/>
      <w:pPr>
        <w:ind w:left="300" w:hanging="300"/>
      </w:pPr>
      <w:rPr>
        <w:rFonts w:ascii="Arial" w:hAnsi="Arial"/>
        <w:color w:val="000000"/>
        <w:sz w:val="20"/>
      </w:rPr>
    </w:lvl>
  </w:abstractNum>
  <w:abstractNum w:abstractNumId="1" w15:restartNumberingAfterBreak="0">
    <w:nsid w:val="1EDB6E49"/>
    <w:multiLevelType w:val="singleLevel"/>
    <w:tmpl w:val="47B8F53C"/>
    <w:lvl w:ilvl="0">
      <w:start w:val="1"/>
      <w:numFmt w:val="decimal"/>
      <w:lvlText w:val="%1."/>
      <w:lvlJc w:val="left"/>
      <w:pPr>
        <w:ind w:left="300" w:hanging="300"/>
      </w:pPr>
      <w:rPr>
        <w:rFonts w:ascii="Arial" w:hAnsi="Arial"/>
        <w:color w:val="auto"/>
        <w:sz w:val="20"/>
      </w:rPr>
    </w:lvl>
  </w:abstractNum>
  <w:abstractNum w:abstractNumId="2" w15:restartNumberingAfterBreak="0">
    <w:nsid w:val="265B2A4C"/>
    <w:multiLevelType w:val="singleLevel"/>
    <w:tmpl w:val="CF48B8E8"/>
    <w:lvl w:ilvl="0">
      <w:start w:val="1"/>
      <w:numFmt w:val="bullet"/>
      <w:lvlText w:val="·"/>
      <w:lvlJc w:val="left"/>
      <w:pPr>
        <w:ind w:left="195" w:hanging="195"/>
      </w:pPr>
      <w:rPr>
        <w:rFonts w:ascii="Symbol" w:hAnsi="Symbol"/>
        <w:color w:val="000000"/>
        <w:sz w:val="20"/>
      </w:rPr>
    </w:lvl>
  </w:abstractNum>
  <w:abstractNum w:abstractNumId="3" w15:restartNumberingAfterBreak="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4332AA"/>
    <w:multiLevelType w:val="singleLevel"/>
    <w:tmpl w:val="D9D0C49A"/>
    <w:lvl w:ilvl="0">
      <w:start w:val="1"/>
      <w:numFmt w:val="decimal"/>
      <w:lvlText w:val="%1."/>
      <w:lvlJc w:val="left"/>
      <w:pPr>
        <w:ind w:left="300" w:hanging="300"/>
      </w:pPr>
      <w:rPr>
        <w:rFonts w:ascii="Arial" w:hAnsi="Arial"/>
        <w:color w:val="000000"/>
        <w:sz w:val="20"/>
      </w:rPr>
    </w:lvl>
  </w:abstractNum>
  <w:abstractNum w:abstractNumId="5" w15:restartNumberingAfterBreak="0">
    <w:nsid w:val="7B6656C3"/>
    <w:multiLevelType w:val="singleLevel"/>
    <w:tmpl w:val="63DC62F8"/>
    <w:lvl w:ilvl="0">
      <w:start w:val="1"/>
      <w:numFmt w:val="decimal"/>
      <w:lvlText w:val="%1."/>
      <w:lvlJc w:val="left"/>
      <w:pPr>
        <w:ind w:left="300" w:hanging="300"/>
      </w:pPr>
      <w:rPr>
        <w:rFonts w:ascii="Arial" w:hAnsi="Arial"/>
        <w:color w:val="000000"/>
        <w:sz w:val="20"/>
      </w:rPr>
    </w:lvl>
  </w:abstractNum>
  <w:num w:numId="1">
    <w:abstractNumId w:val="3"/>
  </w:num>
  <w:num w:numId="2">
    <w:abstractNumId w:val="2"/>
  </w:num>
  <w:num w:numId="3">
    <w:abstractNumId w:val="1"/>
    <w:lvlOverride w:ilvl="0">
      <w:startOverride w:val="1"/>
    </w:lvlOverride>
  </w:num>
  <w:num w:numId="4">
    <w:abstractNumId w:val="4"/>
    <w:lvlOverride w:ilvl="0">
      <w:startOverride w:val="1"/>
    </w:lvlOverride>
  </w:num>
  <w:num w:numId="5">
    <w:abstractNumId w:val="5"/>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69"/>
    <w:rsid w:val="00002B23"/>
    <w:rsid w:val="00025707"/>
    <w:rsid w:val="00031C98"/>
    <w:rsid w:val="00055E46"/>
    <w:rsid w:val="00097592"/>
    <w:rsid w:val="000B0C68"/>
    <w:rsid w:val="000F605C"/>
    <w:rsid w:val="001070E5"/>
    <w:rsid w:val="001375D0"/>
    <w:rsid w:val="00147EAE"/>
    <w:rsid w:val="001728E7"/>
    <w:rsid w:val="00173387"/>
    <w:rsid w:val="001809E8"/>
    <w:rsid w:val="00190295"/>
    <w:rsid w:val="001C5EA7"/>
    <w:rsid w:val="00216866"/>
    <w:rsid w:val="00245513"/>
    <w:rsid w:val="002970D4"/>
    <w:rsid w:val="002C7AB3"/>
    <w:rsid w:val="002E6C76"/>
    <w:rsid w:val="002F3FD3"/>
    <w:rsid w:val="00310AE9"/>
    <w:rsid w:val="0033174F"/>
    <w:rsid w:val="00394EFD"/>
    <w:rsid w:val="003A6669"/>
    <w:rsid w:val="003C57AA"/>
    <w:rsid w:val="003D16DE"/>
    <w:rsid w:val="003D1B6D"/>
    <w:rsid w:val="003D4DC0"/>
    <w:rsid w:val="00403CA2"/>
    <w:rsid w:val="00435001"/>
    <w:rsid w:val="0044119D"/>
    <w:rsid w:val="00444635"/>
    <w:rsid w:val="004825D9"/>
    <w:rsid w:val="004965DB"/>
    <w:rsid w:val="00522FD0"/>
    <w:rsid w:val="00523647"/>
    <w:rsid w:val="00564A64"/>
    <w:rsid w:val="00595BE7"/>
    <w:rsid w:val="005B7111"/>
    <w:rsid w:val="005D142F"/>
    <w:rsid w:val="005D386E"/>
    <w:rsid w:val="00615B41"/>
    <w:rsid w:val="006F212A"/>
    <w:rsid w:val="007022A2"/>
    <w:rsid w:val="007479CE"/>
    <w:rsid w:val="0075027F"/>
    <w:rsid w:val="00774687"/>
    <w:rsid w:val="0078249C"/>
    <w:rsid w:val="007847ED"/>
    <w:rsid w:val="00796053"/>
    <w:rsid w:val="007A470C"/>
    <w:rsid w:val="007B3142"/>
    <w:rsid w:val="00800864"/>
    <w:rsid w:val="008705E5"/>
    <w:rsid w:val="00873F56"/>
    <w:rsid w:val="008E03FE"/>
    <w:rsid w:val="009252CD"/>
    <w:rsid w:val="00946823"/>
    <w:rsid w:val="009A1792"/>
    <w:rsid w:val="009C0AA6"/>
    <w:rsid w:val="00A07EF0"/>
    <w:rsid w:val="00A111E8"/>
    <w:rsid w:val="00A26C18"/>
    <w:rsid w:val="00A62103"/>
    <w:rsid w:val="00A86808"/>
    <w:rsid w:val="00A877EA"/>
    <w:rsid w:val="00A97F2F"/>
    <w:rsid w:val="00AB7BCA"/>
    <w:rsid w:val="00B22B58"/>
    <w:rsid w:val="00B24B14"/>
    <w:rsid w:val="00B24B5F"/>
    <w:rsid w:val="00B350A4"/>
    <w:rsid w:val="00B36B95"/>
    <w:rsid w:val="00B55848"/>
    <w:rsid w:val="00B5739B"/>
    <w:rsid w:val="00B66468"/>
    <w:rsid w:val="00B860B2"/>
    <w:rsid w:val="00B97BE0"/>
    <w:rsid w:val="00BB4208"/>
    <w:rsid w:val="00BE1BE0"/>
    <w:rsid w:val="00C3419F"/>
    <w:rsid w:val="00C42B49"/>
    <w:rsid w:val="00C76165"/>
    <w:rsid w:val="00C83900"/>
    <w:rsid w:val="00CA7F72"/>
    <w:rsid w:val="00CC5E92"/>
    <w:rsid w:val="00CF0E88"/>
    <w:rsid w:val="00D014B2"/>
    <w:rsid w:val="00D0546D"/>
    <w:rsid w:val="00D26F83"/>
    <w:rsid w:val="00D35146"/>
    <w:rsid w:val="00D65EBA"/>
    <w:rsid w:val="00DA2946"/>
    <w:rsid w:val="00DB3F3E"/>
    <w:rsid w:val="00DE77CD"/>
    <w:rsid w:val="00E016DB"/>
    <w:rsid w:val="00E53E85"/>
    <w:rsid w:val="00E754C7"/>
    <w:rsid w:val="00EA26FD"/>
    <w:rsid w:val="00EE5701"/>
    <w:rsid w:val="00EF29C3"/>
    <w:rsid w:val="00F5643E"/>
    <w:rsid w:val="00FA73F4"/>
    <w:rsid w:val="00FC2AFC"/>
    <w:rsid w:val="00FF2C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37094"/>
  <w15:docId w15:val="{4C0AA9E9-23F6-4F47-92D9-A3C228CD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701"/>
    <w:pPr>
      <w:suppressAutoHyphens/>
    </w:pPr>
    <w:rPr>
      <w:sz w:val="20"/>
      <w:szCs w:val="20"/>
    </w:rPr>
  </w:style>
  <w:style w:type="paragraph" w:styleId="Heading1">
    <w:name w:val="heading 1"/>
    <w:basedOn w:val="Normal"/>
    <w:next w:val="Normal"/>
    <w:link w:val="Heading1Char"/>
    <w:uiPriority w:val="9"/>
    <w:qFormat/>
    <w:rsid w:val="005B7111"/>
    <w:pPr>
      <w:pBdr>
        <w:bottom w:val="single" w:sz="12" w:space="0" w:color="2D2E83"/>
      </w:pBdr>
      <w:spacing w:before="0" w:line="240" w:lineRule="auto"/>
      <w:outlineLvl w:val="0"/>
    </w:pPr>
    <w:rPr>
      <w:rFonts w:ascii="Arial" w:hAnsi="Arial"/>
      <w:b/>
      <w:bCs/>
      <w:color w:val="2D2E83"/>
      <w:sz w:val="36"/>
      <w:szCs w:val="22"/>
    </w:rPr>
  </w:style>
  <w:style w:type="paragraph" w:styleId="Heading2">
    <w:name w:val="heading 2"/>
    <w:basedOn w:val="Normal"/>
    <w:next w:val="Normal"/>
    <w:link w:val="Heading2Char"/>
    <w:uiPriority w:val="9"/>
    <w:unhideWhenUsed/>
    <w:qFormat/>
    <w:rsid w:val="00D014B2"/>
    <w:pPr>
      <w:spacing w:before="0" w:after="120" w:line="240" w:lineRule="auto"/>
      <w:outlineLvl w:val="1"/>
    </w:pPr>
    <w:rPr>
      <w:rFonts w:ascii="Arial" w:hAnsi="Arial"/>
      <w:b/>
      <w:color w:val="2D2E83"/>
      <w:sz w:val="32"/>
      <w:szCs w:val="22"/>
    </w:rPr>
  </w:style>
  <w:style w:type="paragraph" w:styleId="Heading3">
    <w:name w:val="heading 3"/>
    <w:basedOn w:val="Normal"/>
    <w:next w:val="Normal"/>
    <w:link w:val="Heading3Char"/>
    <w:uiPriority w:val="9"/>
    <w:semiHidden/>
    <w:unhideWhenUsed/>
    <w:qFormat/>
    <w:rsid w:val="00946823"/>
    <w:pPr>
      <w:spacing w:before="0" w:after="120" w:line="240" w:lineRule="auto"/>
      <w:outlineLvl w:val="2"/>
    </w:pPr>
    <w:rPr>
      <w:rFonts w:ascii="Arial" w:hAnsi="Arial"/>
      <w:b/>
      <w:color w:val="2D2E83"/>
      <w:sz w:val="28"/>
      <w:szCs w:val="22"/>
    </w:rPr>
  </w:style>
  <w:style w:type="paragraph" w:styleId="Heading4">
    <w:name w:val="heading 4"/>
    <w:basedOn w:val="Normal"/>
    <w:next w:val="Normal"/>
    <w:link w:val="Heading4Char"/>
    <w:uiPriority w:val="9"/>
    <w:semiHidden/>
    <w:unhideWhenUsed/>
    <w:qFormat/>
    <w:rsid w:val="00EE5701"/>
    <w:pPr>
      <w:spacing w:before="300" w:after="0"/>
      <w:outlineLvl w:val="3"/>
    </w:pPr>
    <w:rPr>
      <w:rFonts w:ascii="Arial" w:hAnsi="Arial"/>
      <w:b/>
      <w:color w:val="2D2E83"/>
      <w:sz w:val="24"/>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111"/>
    <w:rPr>
      <w:rFonts w:ascii="Arial" w:hAnsi="Arial"/>
      <w:b/>
      <w:bCs/>
      <w:color w:val="2D2E83"/>
      <w:sz w:val="36"/>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D014B2"/>
    <w:rPr>
      <w:rFonts w:ascii="Arial" w:hAnsi="Arial"/>
      <w:b/>
      <w:color w:val="2D2E83"/>
      <w:sz w:val="32"/>
    </w:rPr>
  </w:style>
  <w:style w:type="character" w:customStyle="1" w:styleId="Heading3Char">
    <w:name w:val="Heading 3 Char"/>
    <w:basedOn w:val="DefaultParagraphFont"/>
    <w:link w:val="Heading3"/>
    <w:uiPriority w:val="9"/>
    <w:semiHidden/>
    <w:rsid w:val="00946823"/>
    <w:rPr>
      <w:rFonts w:ascii="Arial" w:hAnsi="Arial"/>
      <w:b/>
      <w:color w:val="2D2E83"/>
      <w:sz w:val="28"/>
    </w:rPr>
  </w:style>
  <w:style w:type="character" w:customStyle="1" w:styleId="Heading4Char">
    <w:name w:val="Heading 4 Char"/>
    <w:basedOn w:val="DefaultParagraphFont"/>
    <w:link w:val="Heading4"/>
    <w:uiPriority w:val="9"/>
    <w:semiHidden/>
    <w:rsid w:val="00EE5701"/>
    <w:rPr>
      <w:rFonts w:ascii="Arial" w:hAnsi="Arial"/>
      <w:b/>
      <w:color w:val="2D2E83"/>
      <w:sz w:val="24"/>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CodeExample">
    <w:name w:val="H&amp;M Code Example"/>
    <w:basedOn w:val="HMNormal"/>
    <w:link w:val="HMCodeExample0"/>
    <w:uiPriority w:val="9"/>
    <w:qFormat/>
    <w:rPr>
      <w:rFonts w:ascii="Courier New" w:hAnsi="Courier New"/>
      <w:b w:val="0"/>
      <w:i w:val="0"/>
      <w:caps w:val="0"/>
      <w:strike w:val="0"/>
      <w:color w:val="000000"/>
      <w:spacing w:val="0"/>
      <w:w w:val="90"/>
      <w:position w:val="0"/>
      <w:sz w:val="22"/>
      <w:u w:val="none"/>
      <w:shd w:val="clear" w:color="auto" w:fill="auto"/>
      <w:vertAlign w:val="baseline"/>
      <w:rtl w:val="0"/>
    </w:rPr>
  </w:style>
  <w:style w:type="paragraph" w:customStyle="1" w:styleId="HMCodeExample0">
    <w:name w:val="H&amp;M Code Example"/>
    <w:basedOn w:val="HMNormal0"/>
    <w:link w:val="HMCodeExample"/>
    <w:uiPriority w:val="9"/>
    <w:qFormat/>
    <w:rPr>
      <w:rFonts w:ascii="Courier New" w:hAnsi="Courier New"/>
      <w:sz w:val="22"/>
    </w:rPr>
  </w:style>
  <w:style w:type="character" w:customStyle="1" w:styleId="HMComment">
    <w:name w:val="H&amp;M Comment"/>
    <w:basedOn w:val="HMNormal"/>
    <w:link w:val="HMComment0"/>
    <w:uiPriority w:val="9"/>
    <w:qFormat/>
    <w:rPr>
      <w:rFonts w:ascii="Arial" w:hAnsi="Arial"/>
      <w:b w:val="0"/>
      <w:i w:val="0"/>
      <w:caps w:val="0"/>
      <w:strike w:val="0"/>
      <w:color w:val="000000"/>
      <w:spacing w:val="0"/>
      <w:w w:val="100"/>
      <w:position w:val="0"/>
      <w:sz w:val="20"/>
      <w:u w:val="none"/>
      <w:shd w:val="clear" w:color="auto" w:fill="auto"/>
      <w:vertAlign w:val="baseline"/>
      <w:rtl w:val="0"/>
    </w:rPr>
  </w:style>
  <w:style w:type="paragraph" w:customStyle="1" w:styleId="HMComment0">
    <w:name w:val="H&amp;M Comment"/>
    <w:basedOn w:val="HMNormal0"/>
    <w:link w:val="HMComment"/>
    <w:uiPriority w:val="9"/>
    <w:qFormat/>
    <w:pPr>
      <w:jc w:val="center"/>
    </w:pPr>
  </w:style>
  <w:style w:type="character" w:customStyle="1" w:styleId="HMHeadingnoNumber">
    <w:name w:val="H&amp;M Heading no Number"/>
    <w:basedOn w:val="HMHeading1"/>
    <w:link w:val="HMHeadingnoNumber0"/>
    <w:uiPriority w:val="9"/>
    <w:qFormat/>
    <w:rPr>
      <w:rFonts w:ascii="Arial" w:hAnsi="Arial"/>
      <w:b/>
      <w:i w:val="0"/>
      <w:caps w:val="0"/>
      <w:strike w:val="0"/>
      <w:color w:val="2C2E83"/>
      <w:spacing w:val="0"/>
      <w:w w:val="100"/>
      <w:position w:val="0"/>
      <w:sz w:val="36"/>
      <w:u w:val="none"/>
      <w:shd w:val="clear" w:color="auto" w:fill="auto"/>
      <w:vertAlign w:val="baseline"/>
      <w:rtl w:val="0"/>
    </w:rPr>
  </w:style>
  <w:style w:type="paragraph" w:customStyle="1" w:styleId="HMHeadingnoNumber0">
    <w:name w:val="H&amp;M Heading no Number"/>
    <w:basedOn w:val="HMHeading10"/>
    <w:next w:val="HMNormal0"/>
    <w:link w:val="HMHeadingnoNumber"/>
    <w:uiPriority w:val="9"/>
    <w:qFormat/>
  </w:style>
  <w:style w:type="character" w:customStyle="1" w:styleId="HMHeading1">
    <w:name w:val="H&amp;M Heading1"/>
    <w:basedOn w:val="HMNormal"/>
    <w:link w:val="HMHeading10"/>
    <w:uiPriority w:val="9"/>
    <w:qFormat/>
    <w:rPr>
      <w:rFonts w:ascii="Arial" w:hAnsi="Arial"/>
      <w:b/>
      <w:i w:val="0"/>
      <w:caps w:val="0"/>
      <w:strike w:val="0"/>
      <w:color w:val="2C2E83"/>
      <w:spacing w:val="0"/>
      <w:w w:val="100"/>
      <w:position w:val="0"/>
      <w:sz w:val="36"/>
      <w:u w:val="none"/>
      <w:shd w:val="clear" w:color="auto" w:fill="auto"/>
      <w:vertAlign w:val="baseline"/>
      <w:rtl w:val="0"/>
    </w:rPr>
  </w:style>
  <w:style w:type="paragraph" w:customStyle="1" w:styleId="HMHeading10">
    <w:name w:val="H&amp;M Heading1"/>
    <w:basedOn w:val="HMNormal0"/>
    <w:next w:val="HMNormal0"/>
    <w:link w:val="HMHeading1"/>
    <w:uiPriority w:val="9"/>
    <w:qFormat/>
    <w:pPr>
      <w:keepNext/>
      <w:pBdr>
        <w:top w:val="none" w:sz="12" w:space="0" w:color="2C2E83"/>
        <w:left w:val="none" w:sz="12" w:space="0" w:color="2C2E83"/>
        <w:bottom w:val="single" w:sz="12" w:space="0" w:color="2C2E83"/>
        <w:right w:val="none" w:sz="12" w:space="0" w:color="2C2E83"/>
      </w:pBdr>
    </w:pPr>
    <w:rPr>
      <w:sz w:val="36"/>
    </w:rPr>
  </w:style>
  <w:style w:type="character" w:customStyle="1" w:styleId="HMHeading2">
    <w:name w:val="H&amp;M Heading2"/>
    <w:basedOn w:val="HMHeading1"/>
    <w:link w:val="HMHeading20"/>
    <w:uiPriority w:val="9"/>
    <w:qFormat/>
    <w:rPr>
      <w:rFonts w:ascii="Arial" w:hAnsi="Arial"/>
      <w:b/>
      <w:i w:val="0"/>
      <w:caps w:val="0"/>
      <w:strike w:val="0"/>
      <w:color w:val="2C2E83"/>
      <w:spacing w:val="0"/>
      <w:w w:val="100"/>
      <w:position w:val="0"/>
      <w:sz w:val="32"/>
      <w:u w:val="none"/>
      <w:shd w:val="clear" w:color="auto" w:fill="auto"/>
      <w:vertAlign w:val="baseline"/>
      <w:rtl w:val="0"/>
    </w:rPr>
  </w:style>
  <w:style w:type="paragraph" w:customStyle="1" w:styleId="HMHeading20">
    <w:name w:val="H&amp;M Heading2"/>
    <w:basedOn w:val="HMHeading10"/>
    <w:next w:val="HMNormal0"/>
    <w:link w:val="HMHeading2"/>
    <w:uiPriority w:val="9"/>
    <w:qFormat/>
    <w:rPr>
      <w:sz w:val="32"/>
    </w:rPr>
  </w:style>
  <w:style w:type="character" w:customStyle="1" w:styleId="HMHeading3">
    <w:name w:val="H&amp;M Heading3"/>
    <w:basedOn w:val="HMHeading2"/>
    <w:link w:val="HMHeading30"/>
    <w:uiPriority w:val="9"/>
    <w:qFormat/>
    <w:rPr>
      <w:rFonts w:ascii="Arial" w:hAnsi="Arial"/>
      <w:b/>
      <w:i w:val="0"/>
      <w:caps w:val="0"/>
      <w:strike w:val="0"/>
      <w:color w:val="2C2E83"/>
      <w:spacing w:val="0"/>
      <w:w w:val="100"/>
      <w:position w:val="0"/>
      <w:sz w:val="28"/>
      <w:u w:val="none"/>
      <w:shd w:val="clear" w:color="auto" w:fill="auto"/>
      <w:vertAlign w:val="baseline"/>
      <w:rtl w:val="0"/>
    </w:rPr>
  </w:style>
  <w:style w:type="paragraph" w:customStyle="1" w:styleId="HMHeading30">
    <w:name w:val="H&amp;M Heading3"/>
    <w:basedOn w:val="HMHeading20"/>
    <w:next w:val="HMNormal0"/>
    <w:link w:val="HMHeading3"/>
    <w:uiPriority w:val="9"/>
    <w:qFormat/>
    <w:rPr>
      <w:sz w:val="28"/>
    </w:rPr>
  </w:style>
  <w:style w:type="character" w:customStyle="1" w:styleId="HMHeading4">
    <w:name w:val="H&amp;M Heading4"/>
    <w:basedOn w:val="HMHeading3"/>
    <w:link w:val="HMHeading40"/>
    <w:uiPriority w:val="9"/>
    <w:qFormat/>
    <w:rPr>
      <w:rFonts w:ascii="Arial" w:hAnsi="Arial"/>
      <w:b/>
      <w:i w:val="0"/>
      <w:caps w:val="0"/>
      <w:strike w:val="0"/>
      <w:color w:val="2C2E83"/>
      <w:spacing w:val="0"/>
      <w:w w:val="100"/>
      <w:position w:val="0"/>
      <w:sz w:val="24"/>
      <w:u w:val="none"/>
      <w:shd w:val="clear" w:color="auto" w:fill="auto"/>
      <w:vertAlign w:val="baseline"/>
      <w:rtl w:val="0"/>
    </w:rPr>
  </w:style>
  <w:style w:type="paragraph" w:customStyle="1" w:styleId="HMHeading40">
    <w:name w:val="H&amp;M Heading4"/>
    <w:basedOn w:val="HMHeading30"/>
    <w:next w:val="HMNormal0"/>
    <w:link w:val="HMHeading4"/>
    <w:uiPriority w:val="9"/>
    <w:qFormat/>
    <w:rPr>
      <w:sz w:val="24"/>
    </w:rPr>
  </w:style>
  <w:style w:type="character" w:customStyle="1" w:styleId="HMImageCaption">
    <w:name w:val="H&amp;M Image Caption"/>
    <w:basedOn w:val="HMNormal"/>
    <w:link w:val="HMImageCaption0"/>
    <w:uiPriority w:val="9"/>
    <w:qFormat/>
    <w:rPr>
      <w:rFonts w:ascii="Arial" w:hAnsi="Arial"/>
      <w:b w:val="0"/>
      <w:i/>
      <w:caps w:val="0"/>
      <w:strike w:val="0"/>
      <w:color w:val="000000"/>
      <w:spacing w:val="0"/>
      <w:w w:val="100"/>
      <w:position w:val="0"/>
      <w:sz w:val="20"/>
      <w:u w:val="none"/>
      <w:shd w:val="clear" w:color="auto" w:fill="auto"/>
      <w:vertAlign w:val="baseline"/>
      <w:rtl w:val="0"/>
    </w:rPr>
  </w:style>
  <w:style w:type="paragraph" w:customStyle="1" w:styleId="HMImageCaption0">
    <w:name w:val="H&amp;M Image Caption"/>
    <w:basedOn w:val="HMNormal0"/>
    <w:next w:val="HMNormal0"/>
    <w:link w:val="HMImageCaption"/>
    <w:uiPriority w:val="9"/>
    <w:qFormat/>
  </w:style>
  <w:style w:type="character" w:customStyle="1" w:styleId="HMListIndent">
    <w:name w:val="H&amp;M List Indent"/>
    <w:basedOn w:val="HMNormal"/>
    <w:link w:val="HMListIndent0"/>
    <w:uiPriority w:val="9"/>
    <w:qFormat/>
    <w:rPr>
      <w:rFonts w:ascii="Arial" w:hAnsi="Arial"/>
      <w:b w:val="0"/>
      <w:i w:val="0"/>
      <w:caps w:val="0"/>
      <w:strike w:val="0"/>
      <w:color w:val="000000"/>
      <w:spacing w:val="0"/>
      <w:w w:val="100"/>
      <w:position w:val="0"/>
      <w:sz w:val="20"/>
      <w:u w:val="none"/>
      <w:shd w:val="clear" w:color="auto" w:fill="auto"/>
      <w:vertAlign w:val="baseline"/>
      <w:rtl w:val="0"/>
    </w:rPr>
  </w:style>
  <w:style w:type="paragraph" w:customStyle="1" w:styleId="HMListIndent0">
    <w:name w:val="H&amp;M List Indent"/>
    <w:basedOn w:val="HMNormal0"/>
    <w:link w:val="HMListIndent"/>
    <w:uiPriority w:val="9"/>
    <w:qFormat/>
    <w:pPr>
      <w:ind w:left="285"/>
    </w:pPr>
  </w:style>
  <w:style w:type="character" w:customStyle="1" w:styleId="HMNormal">
    <w:name w:val="H&amp;M Normal"/>
    <w:basedOn w:val="DefaultParagraphFont"/>
    <w:link w:val="HMNormal0"/>
    <w:uiPriority w:val="9"/>
    <w:qFormat/>
    <w:rPr>
      <w:rFonts w:ascii="Arial" w:hAnsi="Arial"/>
      <w:b w:val="0"/>
      <w:i w:val="0"/>
      <w:caps w:val="0"/>
      <w:strike w:val="0"/>
      <w:color w:val="000000"/>
      <w:spacing w:val="0"/>
      <w:w w:val="100"/>
      <w:position w:val="0"/>
      <w:sz w:val="20"/>
      <w:u w:val="none"/>
      <w:shd w:val="clear" w:color="auto" w:fill="auto"/>
      <w:vertAlign w:val="baseline"/>
      <w:rtl w:val="0"/>
    </w:rPr>
  </w:style>
  <w:style w:type="paragraph" w:customStyle="1" w:styleId="HMNormal0">
    <w:name w:val="H&amp;M Normal"/>
    <w:basedOn w:val="Normal"/>
    <w:link w:val="HMNormal"/>
    <w:uiPriority w:val="9"/>
    <w:qFormat/>
    <w:pPr>
      <w:spacing w:before="0" w:after="150" w:line="240" w:lineRule="auto"/>
    </w:pPr>
    <w:rPr>
      <w:rFonts w:ascii="Arial" w:hAnsi="Arial"/>
    </w:rPr>
  </w:style>
  <w:style w:type="character" w:customStyle="1" w:styleId="HMNotes">
    <w:name w:val="H&amp;M Notes"/>
    <w:basedOn w:val="HMNormal"/>
    <w:link w:val="HMNotes0"/>
    <w:uiPriority w:val="9"/>
    <w:qFormat/>
    <w:rPr>
      <w:rFonts w:ascii="Arial" w:hAnsi="Arial"/>
      <w:b w:val="0"/>
      <w:i/>
      <w:caps w:val="0"/>
      <w:strike w:val="0"/>
      <w:color w:val="000000"/>
      <w:spacing w:val="0"/>
      <w:w w:val="100"/>
      <w:position w:val="0"/>
      <w:sz w:val="20"/>
      <w:u w:val="none"/>
      <w:shd w:val="clear" w:color="auto" w:fill="auto"/>
      <w:vertAlign w:val="baseline"/>
      <w:rtl w:val="0"/>
    </w:rPr>
  </w:style>
  <w:style w:type="paragraph" w:customStyle="1" w:styleId="HMNotes0">
    <w:name w:val="H&amp;M Notes"/>
    <w:basedOn w:val="HMNormal0"/>
    <w:link w:val="HMNotes"/>
    <w:uiPriority w:val="9"/>
    <w:qFormat/>
  </w:style>
  <w:style w:type="character" w:customStyle="1" w:styleId="HMPopupBox">
    <w:name w:val="H&amp;M Popup Box"/>
    <w:basedOn w:val="HMNormal"/>
    <w:link w:val="HMPopupBox0"/>
    <w:uiPriority w:val="9"/>
    <w:qFormat/>
    <w:rPr>
      <w:rFonts w:ascii="Arial" w:hAnsi="Arial"/>
      <w:b w:val="0"/>
      <w:i w:val="0"/>
      <w:caps w:val="0"/>
      <w:strike w:val="0"/>
      <w:color w:val="000000"/>
      <w:spacing w:val="0"/>
      <w:w w:val="100"/>
      <w:position w:val="0"/>
      <w:sz w:val="18"/>
      <w:u w:val="none"/>
      <w:shd w:val="clear" w:color="auto" w:fill="auto"/>
      <w:vertAlign w:val="baseline"/>
      <w:rtl w:val="0"/>
    </w:rPr>
  </w:style>
  <w:style w:type="paragraph" w:customStyle="1" w:styleId="HMPopupBox0">
    <w:name w:val="H&amp;M Popup Box"/>
    <w:basedOn w:val="HMNormal0"/>
    <w:link w:val="HMPopupBox"/>
    <w:uiPriority w:val="9"/>
    <w:qFormat/>
    <w:rPr>
      <w:sz w:val="18"/>
    </w:rPr>
  </w:style>
  <w:style w:type="character" w:customStyle="1" w:styleId="HMSeeAlso">
    <w:name w:val="H&amp;M SeeAlso"/>
    <w:basedOn w:val="HMNormal"/>
    <w:link w:val="HMSeeAlso0"/>
    <w:uiPriority w:val="9"/>
    <w:qFormat/>
    <w:rPr>
      <w:rFonts w:ascii="Arial" w:hAnsi="Arial"/>
      <w:b/>
      <w:i/>
      <w:caps w:val="0"/>
      <w:strike w:val="0"/>
      <w:color w:val="000000"/>
      <w:spacing w:val="0"/>
      <w:w w:val="100"/>
      <w:position w:val="0"/>
      <w:sz w:val="24"/>
      <w:u w:val="none"/>
      <w:shd w:val="clear" w:color="auto" w:fill="auto"/>
      <w:vertAlign w:val="baseline"/>
      <w:rtl w:val="0"/>
    </w:rPr>
  </w:style>
  <w:style w:type="paragraph" w:customStyle="1" w:styleId="HMSeeAlso0">
    <w:name w:val="H&amp;M SeeAlso"/>
    <w:basedOn w:val="HMNormal0"/>
    <w:next w:val="HMNormal0"/>
    <w:link w:val="HMSeeAlso"/>
    <w:uiPriority w:val="9"/>
    <w:qFormat/>
    <w:rPr>
      <w:sz w:val="24"/>
    </w:rPr>
  </w:style>
  <w:style w:type="character" w:customStyle="1" w:styleId="HMSpecialBold">
    <w:name w:val="H&amp;M Special Bold"/>
    <w:uiPriority w:val="9"/>
    <w:qFormat/>
    <w:rPr>
      <w:rFonts w:ascii="Arial" w:hAnsi="Arial"/>
      <w:b/>
      <w:i w:val="0"/>
      <w:caps w:val="0"/>
      <w:strike w:val="0"/>
      <w:color w:val="2C2E83"/>
      <w:spacing w:val="0"/>
      <w:w w:val="100"/>
      <w:position w:val="0"/>
      <w:sz w:val="20"/>
      <w:u w:val="none"/>
      <w:shd w:val="clear" w:color="auto" w:fill="auto"/>
      <w:vertAlign w:val="baseline"/>
      <w:rtl w:val="0"/>
    </w:rPr>
  </w:style>
  <w:style w:type="character" w:customStyle="1" w:styleId="HMTableHeadingWhite">
    <w:name w:val="H&amp;M Table Heading White"/>
    <w:basedOn w:val="HMNormal"/>
    <w:link w:val="HMTableHeadingWhite0"/>
    <w:uiPriority w:val="9"/>
    <w:qFormat/>
    <w:rPr>
      <w:rFonts w:ascii="Arial" w:hAnsi="Arial"/>
      <w:b/>
      <w:i w:val="0"/>
      <w:caps w:val="0"/>
      <w:strike w:val="0"/>
      <w:color w:val="FFFFFF"/>
      <w:spacing w:val="0"/>
      <w:w w:val="100"/>
      <w:position w:val="0"/>
      <w:sz w:val="22"/>
      <w:u w:val="none"/>
      <w:shd w:val="clear" w:color="auto" w:fill="auto"/>
      <w:vertAlign w:val="baseline"/>
      <w:rtl w:val="0"/>
    </w:rPr>
  </w:style>
  <w:style w:type="paragraph" w:customStyle="1" w:styleId="HMTableHeadingWhite0">
    <w:name w:val="H&amp;M Table Heading White"/>
    <w:basedOn w:val="HMNormal0"/>
    <w:link w:val="HMTableHeadingWhite"/>
    <w:uiPriority w:val="9"/>
    <w:qFormat/>
    <w:pPr>
      <w:spacing w:before="75" w:after="75"/>
    </w:pPr>
    <w:rPr>
      <w:sz w:val="22"/>
    </w:rPr>
  </w:style>
  <w:style w:type="character" w:customStyle="1" w:styleId="HMTableText">
    <w:name w:val="H&amp;M Table Text"/>
    <w:basedOn w:val="HMNormal"/>
    <w:link w:val="HMTableText0"/>
    <w:uiPriority w:val="9"/>
    <w:qFormat/>
    <w:rPr>
      <w:rFonts w:ascii="Arial" w:hAnsi="Arial"/>
      <w:b w:val="0"/>
      <w:i w:val="0"/>
      <w:caps w:val="0"/>
      <w:strike w:val="0"/>
      <w:color w:val="000000"/>
      <w:spacing w:val="0"/>
      <w:w w:val="100"/>
      <w:position w:val="0"/>
      <w:sz w:val="20"/>
      <w:u w:val="none"/>
      <w:shd w:val="clear" w:color="auto" w:fill="auto"/>
      <w:vertAlign w:val="baseline"/>
      <w:rtl w:val="0"/>
    </w:rPr>
  </w:style>
  <w:style w:type="paragraph" w:customStyle="1" w:styleId="HMTableText0">
    <w:name w:val="H&amp;M Table Text"/>
    <w:basedOn w:val="HMNormal0"/>
    <w:link w:val="HMTableText"/>
    <w:uiPriority w:val="9"/>
    <w:qFormat/>
    <w:pPr>
      <w:spacing w:before="75" w:after="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asreml.kb.vsni.co.uk/knowledge-base/asreml-r-3-download/"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mailto:support@vsni.co.u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VSN%20International%20Ltd\OneDrive%20-%20VSN%20International%20Ltd\HelpAndManual%20Projects\InstallationGuides\$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&lt;%YEAR%</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A041CFC283D2545BD18FED3C787CBC1" ma:contentTypeVersion="4" ma:contentTypeDescription="Create a new document." ma:contentTypeScope="" ma:versionID="cbf1abc906f630aca90bfa43faf59079">
  <xsd:schema xmlns:xsd="http://www.w3.org/2001/XMLSchema" xmlns:xs="http://www.w3.org/2001/XMLSchema" xmlns:p="http://schemas.microsoft.com/office/2006/metadata/properties" xmlns:ns2="a8b61c0f-7615-4a4a-a6b6-8a569f9a9104" xmlns:ns3="92e0bc04-64a0-4e52-8c6e-6678767b80ba" targetNamespace="http://schemas.microsoft.com/office/2006/metadata/properties" ma:root="true" ma:fieldsID="65122d99bd568be62cb59653843c5909" ns2:_="" ns3:_="">
    <xsd:import namespace="a8b61c0f-7615-4a4a-a6b6-8a569f9a9104"/>
    <xsd:import namespace="92e0bc04-64a0-4e52-8c6e-6678767b80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61c0f-7615-4a4a-a6b6-8a569f9a910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e0bc04-64a0-4e52-8c6e-6678767b80b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E4F434-C2D0-48A8-AB62-C99DC2995716}">
  <ds:schemaRefs>
    <ds:schemaRef ds:uri="http://schemas.openxmlformats.org/officeDocument/2006/bibliography"/>
  </ds:schemaRefs>
</ds:datastoreItem>
</file>

<file path=customXml/itemProps3.xml><?xml version="1.0" encoding="utf-8"?>
<ds:datastoreItem xmlns:ds="http://schemas.openxmlformats.org/officeDocument/2006/customXml" ds:itemID="{C8337ED3-0F36-491E-8BC0-C0807E84C346}">
  <ds:schemaRefs>
    <ds:schemaRef ds:uri="http://schemas.microsoft.com/sharepoint/v3/contenttype/forms"/>
  </ds:schemaRefs>
</ds:datastoreItem>
</file>

<file path=customXml/itemProps4.xml><?xml version="1.0" encoding="utf-8"?>
<ds:datastoreItem xmlns:ds="http://schemas.openxmlformats.org/officeDocument/2006/customXml" ds:itemID="{42BDCEEF-7E84-4774-856E-6ACC6C8B7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61c0f-7615-4a4a-a6b6-8a569f9a9104"/>
    <ds:schemaRef ds:uri="92e0bc04-64a0-4e52-8c6e-6678767b8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8E009A-CEC5-427F-B575-4F28E7BDEA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C:\Users\jane\VSN International Ltd\OneDrive - VSN International Ltd\HelpAndManual Projects\InstallationGuides\$helpman-word-helper-macros.dotm</Template>
  <TotalTime>0</TotalTime>
  <Pages>5</Pages>
  <Words>519</Words>
  <Characters>2961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Company>VSN and EC Software GmbH</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&lt;%DESCRIPTION%&gt;</dc:subject>
  <dc:creator>VSN</dc:creator>
  <dc:description>&lt;%COMMENTS%&gt;</dc:description>
  <cp:lastModifiedBy>Stephanie Avery-Gomm</cp:lastModifiedBy>
  <cp:revision>2</cp:revision>
  <dcterms:created xsi:type="dcterms:W3CDTF">2021-03-26T13:53:00Z</dcterms:created>
  <dcterms:modified xsi:type="dcterms:W3CDTF">2021-03-26T13:53:00Z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0x010100EA041CFC283D2545BD18FED3C787CBC1</vt:lpwstr>
  </property>
</Properties>
</file>